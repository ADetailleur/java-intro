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6353" w14:textId="6DF9A940" w:rsidR="009225CF" w:rsidRPr="00CD666D" w:rsidRDefault="00213FC1">
      <w:pPr>
        <w:pStyle w:val="Heading1"/>
      </w:pPr>
      <w:r>
        <w:t>Java</w:t>
      </w:r>
    </w:p>
    <w:p w14:paraId="5C7023B9" w14:textId="68C41B8D" w:rsidR="00CD666D" w:rsidRDefault="00213FC1" w:rsidP="00CD666D">
      <w:pPr>
        <w:pStyle w:val="ListBullet"/>
      </w:pPr>
      <w:r>
        <w:t xml:space="preserve">src &gt; main &gt; java contains package folders. A package is a namespace. </w:t>
      </w:r>
    </w:p>
    <w:p w14:paraId="326EC404" w14:textId="41950ED2" w:rsidR="00213FC1" w:rsidRDefault="00213FC1" w:rsidP="00CD666D">
      <w:pPr>
        <w:pStyle w:val="ListBullet"/>
      </w:pPr>
      <w:r>
        <w:t>Each .java file must have a class that has the same name.</w:t>
      </w:r>
    </w:p>
    <w:p w14:paraId="09E66977" w14:textId="32B70071" w:rsidR="00213FC1" w:rsidRDefault="00213FC1" w:rsidP="00213FC1">
      <w:pPr>
        <w:pStyle w:val="ListBullet"/>
        <w:numPr>
          <w:ilvl w:val="1"/>
          <w:numId w:val="1"/>
        </w:numPr>
        <w:ind w:left="993"/>
      </w:pPr>
      <w:r>
        <w:t>This class must have a method ‘main’ that is run by the compiler</w:t>
      </w:r>
    </w:p>
    <w:p w14:paraId="14B99E06" w14:textId="520FB6BB" w:rsidR="00213FC1" w:rsidRDefault="00213FC1" w:rsidP="00213FC1">
      <w:pPr>
        <w:pStyle w:val="ListBullet"/>
      </w:pPr>
      <w:r>
        <w:t>Java is strongly typed language, i.e. every variable must explicitly have a type.</w:t>
      </w:r>
    </w:p>
    <w:p w14:paraId="5AF4108F" w14:textId="09DA7D1D" w:rsidR="00213FC1" w:rsidRDefault="00492F02" w:rsidP="00213FC1">
      <w:pPr>
        <w:pStyle w:val="ListBullet"/>
      </w:pPr>
      <w:r>
        <w:t>Strings have double quotes “string”. Strings are concatenated with +, i.e. “Hello world” is equal to “Hello ” + “World”</w:t>
      </w:r>
    </w:p>
    <w:p w14:paraId="44B3B315" w14:textId="5CC384A3" w:rsidR="00492F02" w:rsidRDefault="00492F02" w:rsidP="00213FC1">
      <w:pPr>
        <w:pStyle w:val="ListBullet"/>
      </w:pPr>
      <w:r>
        <w:t>Methods for every string are called via .’…’. These can be chained</w:t>
      </w:r>
    </w:p>
    <w:p w14:paraId="2E89C6AD" w14:textId="6480591A" w:rsidR="00492F02" w:rsidRDefault="00492F02" w:rsidP="00213FC1">
      <w:pPr>
        <w:pStyle w:val="ListBullet"/>
      </w:pPr>
      <w:r>
        <w:t>ctrl + space brings up possible methods. ctrl + click goes to the source code.</w:t>
      </w:r>
    </w:p>
    <w:p w14:paraId="7B400E0B" w14:textId="77777777" w:rsidR="000435B9" w:rsidRDefault="00492F02" w:rsidP="00213FC1">
      <w:pPr>
        <w:pStyle w:val="ListBullet"/>
      </w:pPr>
      <w:r>
        <w:t xml:space="preserve">Everything in Java is </w:t>
      </w:r>
      <w:r w:rsidR="000435B9">
        <w:t xml:space="preserve">an object. </w:t>
      </w:r>
    </w:p>
    <w:p w14:paraId="7F4C9751" w14:textId="0436D9BA" w:rsidR="00492F02" w:rsidRDefault="000435B9" w:rsidP="00213FC1">
      <w:pPr>
        <w:pStyle w:val="ListBullet"/>
      </w:pPr>
      <w:r>
        <w:t>A class file is ‘the blueprint’. An object is an instance of a class</w:t>
      </w:r>
      <w:r w:rsidR="00492F02">
        <w:t xml:space="preserve">. </w:t>
      </w:r>
    </w:p>
    <w:p w14:paraId="578903FC" w14:textId="4CBF1A78" w:rsidR="00B85F62" w:rsidRDefault="00B85F62" w:rsidP="00213FC1">
      <w:pPr>
        <w:pStyle w:val="ListBullet"/>
      </w:pPr>
      <w:r>
        <w:t>All java &gt; lang packages are imported automatically. Others need to be imported manually.</w:t>
      </w:r>
    </w:p>
    <w:p w14:paraId="4591317D" w14:textId="254A0FE4" w:rsidR="00B85F62" w:rsidRDefault="00B85F62" w:rsidP="00213FC1">
      <w:pPr>
        <w:pStyle w:val="ListBullet"/>
      </w:pPr>
      <w:r>
        <w:t>Static classes can ‘survive’ without an instantiation. Anything called within a static class must also be static.</w:t>
      </w:r>
    </w:p>
    <w:p w14:paraId="169F1FC0" w14:textId="76195EA8" w:rsidR="00B85F62" w:rsidRDefault="00B85F62" w:rsidP="00213FC1">
      <w:pPr>
        <w:pStyle w:val="ListBullet"/>
      </w:pPr>
      <w:r>
        <w:t>Primitive types are the only ones that aren’t classes. These are 1 byte size large. Difference between Double and double.</w:t>
      </w:r>
    </w:p>
    <w:p w14:paraId="582387A3" w14:textId="77777777" w:rsidR="0092303A" w:rsidRDefault="0092303A" w:rsidP="00213FC1">
      <w:pPr>
        <w:pStyle w:val="ListBullet"/>
      </w:pPr>
      <w:r>
        <w:t>Difference to C/C++</w:t>
      </w:r>
    </w:p>
    <w:p w14:paraId="5D63871B" w14:textId="0D753A98" w:rsidR="00B85F62" w:rsidRDefault="00B85F62" w:rsidP="0092303A">
      <w:pPr>
        <w:pStyle w:val="ListBullet"/>
        <w:numPr>
          <w:ilvl w:val="1"/>
          <w:numId w:val="1"/>
        </w:numPr>
      </w:pPr>
      <w:r>
        <w:t xml:space="preserve">Java has garbage collection, i.e. it automatically assigns and de-assigns memory. </w:t>
      </w:r>
      <w:r w:rsidR="0092303A">
        <w:t>C++ doesn’t.</w:t>
      </w:r>
    </w:p>
    <w:p w14:paraId="20873D5F" w14:textId="0D0745F2" w:rsidR="0092303A" w:rsidRDefault="0092303A" w:rsidP="0092303A">
      <w:pPr>
        <w:pStyle w:val="ListBullet"/>
        <w:numPr>
          <w:ilvl w:val="1"/>
          <w:numId w:val="1"/>
        </w:numPr>
      </w:pPr>
      <w:r>
        <w:t>Java is an interpreted language, C/C++ is a compiled language.</w:t>
      </w:r>
    </w:p>
    <w:p w14:paraId="4E375C80" w14:textId="0C39B404" w:rsidR="00E6147E" w:rsidRDefault="00E6147E" w:rsidP="0092303A">
      <w:pPr>
        <w:pStyle w:val="ListBullet"/>
      </w:pPr>
      <w:r>
        <w:lastRenderedPageBreak/>
        <w:t>Comments</w:t>
      </w:r>
    </w:p>
    <w:p w14:paraId="5432D621" w14:textId="0C9DB107" w:rsidR="0092303A" w:rsidRDefault="00E6147E" w:rsidP="00E6147E">
      <w:pPr>
        <w:pStyle w:val="ListBullet"/>
        <w:numPr>
          <w:ilvl w:val="1"/>
          <w:numId w:val="1"/>
        </w:numPr>
      </w:pPr>
      <w:r>
        <w:t>/** …. */ is a class comment. This shows up when ‘hovering’ over a class</w:t>
      </w:r>
      <w:r w:rsidR="00AC04C6">
        <w:t xml:space="preserve"> or its method</w:t>
      </w:r>
    </w:p>
    <w:p w14:paraId="4C165A8C" w14:textId="53488D2B" w:rsidR="00A077E5" w:rsidRDefault="00A077E5" w:rsidP="00E6147E">
      <w:pPr>
        <w:pStyle w:val="ListBullet"/>
        <w:numPr>
          <w:ilvl w:val="1"/>
          <w:numId w:val="1"/>
        </w:numPr>
      </w:pPr>
      <w:r>
        <w:t>/* … */ is a multiline comment</w:t>
      </w:r>
    </w:p>
    <w:p w14:paraId="13E3550C" w14:textId="51BF2B35" w:rsidR="00E6147E" w:rsidRDefault="00E6147E" w:rsidP="00E6147E">
      <w:pPr>
        <w:pStyle w:val="ListBullet"/>
        <w:numPr>
          <w:ilvl w:val="1"/>
          <w:numId w:val="1"/>
        </w:numPr>
      </w:pPr>
      <w:r>
        <w:t>// is a single line comment</w:t>
      </w:r>
    </w:p>
    <w:p w14:paraId="74CF5257" w14:textId="3843AE4F" w:rsidR="008D36B2" w:rsidRDefault="008D36B2" w:rsidP="008D36B2">
      <w:pPr>
        <w:pStyle w:val="ListBullet"/>
      </w:pPr>
      <w:r>
        <w:t xml:space="preserve">We use the </w:t>
      </w:r>
      <w:r w:rsidR="00BA686D">
        <w:t>‘</w:t>
      </w:r>
      <w:r>
        <w:t>this</w:t>
      </w:r>
      <w:r w:rsidR="00BA686D">
        <w:t>’</w:t>
      </w:r>
      <w:r>
        <w:t xml:space="preserve"> to prevent ‘clashes’ between a local variable and a class ‘property’</w:t>
      </w:r>
    </w:p>
    <w:p w14:paraId="387F85B0" w14:textId="4D083688" w:rsidR="00423B88" w:rsidRDefault="00423B88" w:rsidP="008D36B2">
      <w:pPr>
        <w:pStyle w:val="ListBullet"/>
      </w:pPr>
      <w:r>
        <w:t>There is a difference between the Java runtime environment, JRE, needed to run programs, and Java development kit, JDK, which you need for development.</w:t>
      </w:r>
    </w:p>
    <w:p w14:paraId="32BD5DEE" w14:textId="53FB73FE" w:rsidR="00296021" w:rsidRDefault="00296021" w:rsidP="00296021">
      <w:pPr>
        <w:pStyle w:val="ListBullet"/>
      </w:pPr>
      <w:r>
        <w:t>A constructor, a method constructing the object defined by the class, is a method with the same name as the class.</w:t>
      </w:r>
    </w:p>
    <w:p w14:paraId="39858C31" w14:textId="77777777" w:rsidR="00132043" w:rsidRDefault="00296021" w:rsidP="00296021">
      <w:pPr>
        <w:pStyle w:val="ListBullet"/>
      </w:pPr>
      <w:r>
        <w:t>We can define data structures, like</w:t>
      </w:r>
      <w:r w:rsidR="00132043">
        <w:t>:</w:t>
      </w:r>
    </w:p>
    <w:p w14:paraId="6C94F7B9" w14:textId="00E71DEF" w:rsidR="00296021" w:rsidRDefault="00132043" w:rsidP="00132043">
      <w:pPr>
        <w:pStyle w:val="ListBullet"/>
        <w:numPr>
          <w:ilvl w:val="1"/>
          <w:numId w:val="1"/>
        </w:numPr>
      </w:pPr>
      <w:r>
        <w:t>Lists, which stores objects in a number. A downside is that to find a specific item within a list, you need to access all of them</w:t>
      </w:r>
    </w:p>
    <w:p w14:paraId="25CDB011" w14:textId="0BB55304" w:rsidR="00132043" w:rsidRDefault="00132043" w:rsidP="00132043">
      <w:pPr>
        <w:pStyle w:val="ListBullet"/>
        <w:numPr>
          <w:ilvl w:val="1"/>
          <w:numId w:val="1"/>
        </w:numPr>
      </w:pPr>
      <w:r>
        <w:t xml:space="preserve">Maps (Hash/Dictionary), which has a constant access time. </w:t>
      </w:r>
      <w:r w:rsidR="00C14598">
        <w:t>It works with a key and</w:t>
      </w:r>
    </w:p>
    <w:p w14:paraId="2DC42894" w14:textId="5BD3FE5D" w:rsidR="00994D07" w:rsidRDefault="00C14598" w:rsidP="00994D07">
      <w:pPr>
        <w:pStyle w:val="ListBullet"/>
      </w:pPr>
      <w:r>
        <w:t>A ‘final’ variable cannot be overwritten</w:t>
      </w:r>
      <w:r w:rsidR="00994D07">
        <w:t>, but can be modified / accessed.</w:t>
      </w:r>
    </w:p>
    <w:p w14:paraId="78EBF04A" w14:textId="586A0171" w:rsidR="009903C3" w:rsidRDefault="009903C3" w:rsidP="00994D07">
      <w:pPr>
        <w:pStyle w:val="ListBullet"/>
      </w:pPr>
      <w:r>
        <w:t>An abstract class creates a class that has some methods that are not yet implemented.</w:t>
      </w:r>
    </w:p>
    <w:p w14:paraId="54AE5E9C" w14:textId="3DF24275" w:rsidR="00994D07" w:rsidRDefault="00994D07" w:rsidP="00994D07">
      <w:pPr>
        <w:pStyle w:val="ListBullet"/>
      </w:pPr>
      <w:r>
        <w:t>A .jar file is a way of ‘compiling’ programs to be able to run them outside of an IDE. Can also create .exe files (for Windows).</w:t>
      </w:r>
    </w:p>
    <w:p w14:paraId="39DEC5EA" w14:textId="27F665C8" w:rsidR="00994D07" w:rsidRDefault="009903C3" w:rsidP="00994D07">
      <w:pPr>
        <w:pStyle w:val="ListBullet"/>
      </w:pPr>
      <w:r>
        <w:t xml:space="preserve">Interfaces dictate a number of methods an implementation of that interface should have. Then, any class can implement the methods specified by the interface. The </w:t>
      </w:r>
    </w:p>
    <w:p w14:paraId="38B0D972" w14:textId="77777777" w:rsidR="00B85F62" w:rsidRPr="00CD666D" w:rsidRDefault="00B85F62" w:rsidP="00B85F62">
      <w:pPr>
        <w:pStyle w:val="ListBullet"/>
        <w:numPr>
          <w:ilvl w:val="0"/>
          <w:numId w:val="0"/>
        </w:numPr>
        <w:ind w:left="432" w:hanging="432"/>
      </w:pPr>
    </w:p>
    <w:sectPr w:rsidR="00B85F62" w:rsidRPr="00CD66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5E32" w14:textId="77777777" w:rsidR="008E7F06" w:rsidRDefault="008E7F06">
      <w:r>
        <w:separator/>
      </w:r>
    </w:p>
    <w:p w14:paraId="3FB06ABF" w14:textId="77777777" w:rsidR="008E7F06" w:rsidRDefault="008E7F06"/>
  </w:endnote>
  <w:endnote w:type="continuationSeparator" w:id="0">
    <w:p w14:paraId="777CEAC1" w14:textId="77777777" w:rsidR="008E7F06" w:rsidRDefault="008E7F06">
      <w:r>
        <w:continuationSeparator/>
      </w:r>
    </w:p>
    <w:p w14:paraId="0E46F583" w14:textId="77777777" w:rsidR="008E7F06" w:rsidRDefault="008E7F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2BF2" w14:textId="77777777"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1AE52E41" w14:textId="77777777">
          <w:tc>
            <w:tcPr>
              <w:tcW w:w="3116" w:type="dxa"/>
            </w:tcPr>
            <w:p w14:paraId="5ABF42B0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766E48FA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7FF2A65D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652C3FD0" w14:textId="77777777"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F91E" w14:textId="77777777"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AB1C" w14:textId="77777777" w:rsidR="008E7F06" w:rsidRDefault="008E7F06">
      <w:r>
        <w:separator/>
      </w:r>
    </w:p>
    <w:p w14:paraId="0AF841F1" w14:textId="77777777" w:rsidR="008E7F06" w:rsidRDefault="008E7F06"/>
  </w:footnote>
  <w:footnote w:type="continuationSeparator" w:id="0">
    <w:p w14:paraId="20D71BC6" w14:textId="77777777" w:rsidR="008E7F06" w:rsidRDefault="008E7F06">
      <w:r>
        <w:continuationSeparator/>
      </w:r>
    </w:p>
    <w:p w14:paraId="775148C7" w14:textId="77777777" w:rsidR="008E7F06" w:rsidRDefault="008E7F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AE86" w14:textId="77777777"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EBD6A" w14:textId="77777777"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8B8DA" w14:textId="77777777"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3823">
    <w:abstractNumId w:val="6"/>
  </w:num>
  <w:num w:numId="2" w16cid:durableId="1449162282">
    <w:abstractNumId w:val="5"/>
  </w:num>
  <w:num w:numId="3" w16cid:durableId="2019119267">
    <w:abstractNumId w:val="3"/>
  </w:num>
  <w:num w:numId="4" w16cid:durableId="2106997030">
    <w:abstractNumId w:val="2"/>
  </w:num>
  <w:num w:numId="5" w16cid:durableId="1132138892">
    <w:abstractNumId w:val="1"/>
  </w:num>
  <w:num w:numId="6" w16cid:durableId="2022006415">
    <w:abstractNumId w:val="0"/>
  </w:num>
  <w:num w:numId="7" w16cid:durableId="13543340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2272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C1"/>
    <w:rsid w:val="000435B9"/>
    <w:rsid w:val="000F74F0"/>
    <w:rsid w:val="00104A26"/>
    <w:rsid w:val="00132043"/>
    <w:rsid w:val="00167A7F"/>
    <w:rsid w:val="00176DD5"/>
    <w:rsid w:val="00213FC1"/>
    <w:rsid w:val="00263DFE"/>
    <w:rsid w:val="00296021"/>
    <w:rsid w:val="002A1353"/>
    <w:rsid w:val="00423B88"/>
    <w:rsid w:val="00492F02"/>
    <w:rsid w:val="005D08CF"/>
    <w:rsid w:val="006F22E5"/>
    <w:rsid w:val="007B01B5"/>
    <w:rsid w:val="008D36B2"/>
    <w:rsid w:val="008E7F06"/>
    <w:rsid w:val="00907B60"/>
    <w:rsid w:val="009225CF"/>
    <w:rsid w:val="0092303A"/>
    <w:rsid w:val="009903C3"/>
    <w:rsid w:val="00994D07"/>
    <w:rsid w:val="00A077E5"/>
    <w:rsid w:val="00AC04C6"/>
    <w:rsid w:val="00B12859"/>
    <w:rsid w:val="00B75702"/>
    <w:rsid w:val="00B75EE5"/>
    <w:rsid w:val="00B85F62"/>
    <w:rsid w:val="00BA686D"/>
    <w:rsid w:val="00BE379B"/>
    <w:rsid w:val="00BF1205"/>
    <w:rsid w:val="00C14598"/>
    <w:rsid w:val="00C279D4"/>
    <w:rsid w:val="00CB229C"/>
    <w:rsid w:val="00CB496D"/>
    <w:rsid w:val="00CD666D"/>
    <w:rsid w:val="00D42563"/>
    <w:rsid w:val="00E056BF"/>
    <w:rsid w:val="00E6147E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F03E14"/>
  <w15:chartTrackingRefBased/>
  <w15:docId w15:val="{05E6764E-B79C-4E73-89CA-33C0EDC6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ar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notes.dotx</Template>
  <TotalTime>291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Detailleur</dc:creator>
  <cp:keywords/>
  <dc:description/>
  <cp:lastModifiedBy>Alvaro Detailleur</cp:lastModifiedBy>
  <cp:revision>2</cp:revision>
  <dcterms:created xsi:type="dcterms:W3CDTF">2023-10-25T16:47:00Z</dcterms:created>
  <dcterms:modified xsi:type="dcterms:W3CDTF">2023-10-26T19:15:00Z</dcterms:modified>
</cp:coreProperties>
</file>